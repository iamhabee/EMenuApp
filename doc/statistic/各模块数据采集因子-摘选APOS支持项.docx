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500" w:rsidRPr="00DE287D" w:rsidRDefault="002501E3" w:rsidP="002501E3">
      <w:pPr>
        <w:pStyle w:val="2"/>
        <w:keepLines w:val="0"/>
        <w:widowControl/>
        <w:numPr>
          <w:ilvl w:val="0"/>
          <w:numId w:val="2"/>
        </w:numPr>
        <w:spacing w:before="240" w:after="60" w:line="240" w:lineRule="auto"/>
        <w:jc w:val="left"/>
        <w:rPr>
          <w:rFonts w:hint="eastAsia"/>
          <w:spacing w:val="-20"/>
        </w:rPr>
      </w:pPr>
      <w:r w:rsidRPr="00DE287D">
        <w:rPr>
          <w:rFonts w:hint="eastAsia"/>
          <w:spacing w:val="-20"/>
        </w:rPr>
        <w:t>MagStripeCard</w:t>
      </w:r>
    </w:p>
    <w:tbl>
      <w:tblPr>
        <w:tblW w:w="658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418"/>
        <w:gridCol w:w="3780"/>
      </w:tblGrid>
      <w:tr w:rsidR="00DE287D" w:rsidTr="007F1B77">
        <w:trPr>
          <w:trHeight w:val="310"/>
        </w:trPr>
        <w:tc>
          <w:tcPr>
            <w:tcW w:w="1384" w:type="dxa"/>
            <w:shd w:val="clear" w:color="auto" w:fill="95B3D7"/>
          </w:tcPr>
          <w:p w:rsidR="00DE287D" w:rsidRPr="007F1B77" w:rsidRDefault="00DE287D" w:rsidP="007F1B77">
            <w:pPr>
              <w:jc w:val="center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Tag No</w:t>
            </w:r>
          </w:p>
        </w:tc>
        <w:tc>
          <w:tcPr>
            <w:tcW w:w="1418" w:type="dxa"/>
            <w:shd w:val="clear" w:color="auto" w:fill="95B3D7"/>
          </w:tcPr>
          <w:p w:rsidR="00DE287D" w:rsidRPr="007F1B77" w:rsidRDefault="00DE287D" w:rsidP="007F1B77">
            <w:pPr>
              <w:jc w:val="center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Factor No</w:t>
            </w:r>
          </w:p>
        </w:tc>
        <w:tc>
          <w:tcPr>
            <w:tcW w:w="3780" w:type="dxa"/>
            <w:shd w:val="clear" w:color="auto" w:fill="95B3D7"/>
          </w:tcPr>
          <w:p w:rsidR="00DE287D" w:rsidRPr="007F1B77" w:rsidRDefault="00DE287D" w:rsidP="007F1B77">
            <w:pPr>
              <w:jc w:val="center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名称</w:t>
            </w:r>
          </w:p>
        </w:tc>
      </w:tr>
      <w:tr w:rsidR="00DE287D" w:rsidTr="007F1B77">
        <w:trPr>
          <w:trHeight w:val="310"/>
        </w:trPr>
        <w:tc>
          <w:tcPr>
            <w:tcW w:w="1384" w:type="dxa"/>
            <w:shd w:val="clear" w:color="auto" w:fill="auto"/>
          </w:tcPr>
          <w:p w:rsidR="00DE287D" w:rsidRPr="007F1B77" w:rsidRDefault="00DE287D" w:rsidP="00DE287D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DE287D" w:rsidRPr="007F1B77" w:rsidRDefault="00DE287D" w:rsidP="00DE287D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1</w:t>
            </w:r>
          </w:p>
        </w:tc>
        <w:tc>
          <w:tcPr>
            <w:tcW w:w="3780" w:type="dxa"/>
            <w:shd w:val="clear" w:color="auto" w:fill="auto"/>
          </w:tcPr>
          <w:p w:rsidR="00DE287D" w:rsidRPr="007F1B77" w:rsidRDefault="007F054C" w:rsidP="00DE287D">
            <w:pPr>
              <w:rPr>
                <w:rFonts w:ascii="Calibri" w:hAnsi="Calibri"/>
                <w:szCs w:val="22"/>
              </w:rPr>
            </w:pPr>
            <w:r w:rsidRPr="007F1B77">
              <w:rPr>
                <w:rStyle w:val="a4"/>
                <w:rFonts w:ascii="Calibri" w:hAnsi="Calibri"/>
                <w:b w:val="0"/>
                <w:szCs w:val="22"/>
              </w:rPr>
              <w:t>S</w:t>
            </w:r>
            <w:r w:rsidRPr="007F1B77">
              <w:rPr>
                <w:rStyle w:val="a4"/>
                <w:rFonts w:ascii="Calibri" w:hAnsi="Calibri" w:hint="eastAsia"/>
                <w:b w:val="0"/>
                <w:szCs w:val="22"/>
              </w:rPr>
              <w:t>uccess times for stripe card</w:t>
            </w:r>
          </w:p>
        </w:tc>
      </w:tr>
      <w:tr w:rsidR="00DE287D" w:rsidTr="007F1B77">
        <w:trPr>
          <w:trHeight w:val="310"/>
        </w:trPr>
        <w:tc>
          <w:tcPr>
            <w:tcW w:w="1384" w:type="dxa"/>
            <w:shd w:val="clear" w:color="auto" w:fill="auto"/>
          </w:tcPr>
          <w:p w:rsidR="00DE287D" w:rsidRPr="007F1B77" w:rsidRDefault="00DE287D" w:rsidP="00DE287D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DE287D" w:rsidRPr="007F1B77" w:rsidRDefault="00DE287D" w:rsidP="00DE287D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2</w:t>
            </w:r>
          </w:p>
        </w:tc>
        <w:tc>
          <w:tcPr>
            <w:tcW w:w="3780" w:type="dxa"/>
            <w:shd w:val="clear" w:color="auto" w:fill="auto"/>
          </w:tcPr>
          <w:p w:rsidR="00DE287D" w:rsidRPr="007F1B77" w:rsidRDefault="007F054C" w:rsidP="00DE287D">
            <w:pPr>
              <w:rPr>
                <w:rFonts w:ascii="Calibri" w:hAnsi="Calibri"/>
                <w:szCs w:val="22"/>
              </w:rPr>
            </w:pPr>
            <w:r w:rsidRPr="007F1B77">
              <w:rPr>
                <w:rStyle w:val="a4"/>
                <w:rFonts w:ascii="Calibri" w:hAnsi="Calibri"/>
                <w:b w:val="0"/>
                <w:szCs w:val="22"/>
              </w:rPr>
              <w:t>S</w:t>
            </w:r>
            <w:r w:rsidRPr="007F1B77">
              <w:rPr>
                <w:rStyle w:val="a4"/>
                <w:rFonts w:ascii="Calibri" w:hAnsi="Calibri" w:hint="eastAsia"/>
                <w:b w:val="0"/>
                <w:szCs w:val="22"/>
              </w:rPr>
              <w:t>uccess times for track 1</w:t>
            </w:r>
          </w:p>
        </w:tc>
      </w:tr>
      <w:tr w:rsidR="007F054C" w:rsidTr="007F1B77">
        <w:trPr>
          <w:trHeight w:val="324"/>
        </w:trPr>
        <w:tc>
          <w:tcPr>
            <w:tcW w:w="1384" w:type="dxa"/>
            <w:shd w:val="clear" w:color="auto" w:fill="auto"/>
          </w:tcPr>
          <w:p w:rsidR="007F054C" w:rsidRPr="007F1B77" w:rsidRDefault="007F054C" w:rsidP="00DE287D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7F054C" w:rsidRPr="007F1B77" w:rsidRDefault="007F054C" w:rsidP="00DE287D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3</w:t>
            </w:r>
          </w:p>
        </w:tc>
        <w:tc>
          <w:tcPr>
            <w:tcW w:w="3780" w:type="dxa"/>
            <w:shd w:val="clear" w:color="auto" w:fill="auto"/>
          </w:tcPr>
          <w:p w:rsidR="007F054C" w:rsidRPr="007F1B77" w:rsidRDefault="007F054C" w:rsidP="007F1B77">
            <w:pPr>
              <w:rPr>
                <w:rFonts w:ascii="Calibri" w:hAnsi="Calibri"/>
                <w:szCs w:val="22"/>
              </w:rPr>
            </w:pPr>
            <w:r w:rsidRPr="007F1B77">
              <w:rPr>
                <w:rStyle w:val="a4"/>
                <w:rFonts w:ascii="Calibri" w:hAnsi="Calibri" w:hint="eastAsia"/>
                <w:b w:val="0"/>
                <w:szCs w:val="22"/>
              </w:rPr>
              <w:t>Fail times for track 1</w:t>
            </w:r>
          </w:p>
        </w:tc>
      </w:tr>
      <w:tr w:rsidR="007F054C" w:rsidTr="007F1B77">
        <w:trPr>
          <w:trHeight w:val="324"/>
        </w:trPr>
        <w:tc>
          <w:tcPr>
            <w:tcW w:w="1384" w:type="dxa"/>
            <w:shd w:val="clear" w:color="auto" w:fill="auto"/>
          </w:tcPr>
          <w:p w:rsidR="007F054C" w:rsidRPr="007F1B77" w:rsidRDefault="007F054C" w:rsidP="00DE287D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7F054C" w:rsidRPr="007F1B77" w:rsidRDefault="007F054C" w:rsidP="00DE287D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4</w:t>
            </w:r>
          </w:p>
        </w:tc>
        <w:tc>
          <w:tcPr>
            <w:tcW w:w="3780" w:type="dxa"/>
            <w:shd w:val="clear" w:color="auto" w:fill="auto"/>
          </w:tcPr>
          <w:p w:rsidR="007F054C" w:rsidRPr="007F1B77" w:rsidRDefault="007F054C" w:rsidP="007F054C">
            <w:pPr>
              <w:rPr>
                <w:rFonts w:ascii="Calibri" w:hAnsi="Calibri"/>
                <w:szCs w:val="22"/>
              </w:rPr>
            </w:pPr>
            <w:r w:rsidRPr="007F1B77">
              <w:rPr>
                <w:rStyle w:val="a4"/>
                <w:rFonts w:ascii="Calibri" w:hAnsi="Calibri"/>
                <w:b w:val="0"/>
                <w:szCs w:val="22"/>
              </w:rPr>
              <w:t>S</w:t>
            </w:r>
            <w:r w:rsidRPr="007F1B77">
              <w:rPr>
                <w:rStyle w:val="a4"/>
                <w:rFonts w:ascii="Calibri" w:hAnsi="Calibri" w:hint="eastAsia"/>
                <w:b w:val="0"/>
                <w:szCs w:val="22"/>
              </w:rPr>
              <w:t>uccess times for track 2</w:t>
            </w:r>
          </w:p>
        </w:tc>
        <w:bookmarkStart w:id="0" w:name="_GoBack"/>
        <w:bookmarkEnd w:id="0"/>
      </w:tr>
      <w:tr w:rsidR="007F054C" w:rsidTr="007F1B77">
        <w:trPr>
          <w:trHeight w:val="324"/>
        </w:trPr>
        <w:tc>
          <w:tcPr>
            <w:tcW w:w="1384" w:type="dxa"/>
            <w:shd w:val="clear" w:color="auto" w:fill="auto"/>
          </w:tcPr>
          <w:p w:rsidR="007F054C" w:rsidRPr="007F1B77" w:rsidRDefault="007F054C" w:rsidP="00DE287D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7F054C" w:rsidRPr="007F1B77" w:rsidRDefault="007F054C" w:rsidP="00DE287D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5</w:t>
            </w:r>
          </w:p>
        </w:tc>
        <w:tc>
          <w:tcPr>
            <w:tcW w:w="3780" w:type="dxa"/>
            <w:shd w:val="clear" w:color="auto" w:fill="auto"/>
          </w:tcPr>
          <w:p w:rsidR="007F054C" w:rsidRPr="007F1B77" w:rsidRDefault="007F054C" w:rsidP="007F054C">
            <w:pPr>
              <w:rPr>
                <w:rFonts w:ascii="Calibri" w:hAnsi="Calibri"/>
                <w:szCs w:val="22"/>
              </w:rPr>
            </w:pPr>
            <w:r w:rsidRPr="007F1B77">
              <w:rPr>
                <w:rStyle w:val="a4"/>
                <w:rFonts w:ascii="Calibri" w:hAnsi="Calibri" w:hint="eastAsia"/>
                <w:b w:val="0"/>
                <w:szCs w:val="22"/>
              </w:rPr>
              <w:t>Fail times for track 2</w:t>
            </w:r>
          </w:p>
        </w:tc>
      </w:tr>
      <w:tr w:rsidR="007F054C" w:rsidTr="007F1B77">
        <w:trPr>
          <w:trHeight w:val="324"/>
        </w:trPr>
        <w:tc>
          <w:tcPr>
            <w:tcW w:w="1384" w:type="dxa"/>
            <w:shd w:val="clear" w:color="auto" w:fill="auto"/>
          </w:tcPr>
          <w:p w:rsidR="007F054C" w:rsidRPr="007F1B77" w:rsidRDefault="007F054C" w:rsidP="00DE287D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7F054C" w:rsidRPr="007F1B77" w:rsidRDefault="007F054C" w:rsidP="00DE287D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6</w:t>
            </w:r>
          </w:p>
        </w:tc>
        <w:tc>
          <w:tcPr>
            <w:tcW w:w="3780" w:type="dxa"/>
            <w:shd w:val="clear" w:color="auto" w:fill="auto"/>
          </w:tcPr>
          <w:p w:rsidR="007F054C" w:rsidRPr="007F1B77" w:rsidRDefault="007F054C" w:rsidP="007F054C">
            <w:pPr>
              <w:rPr>
                <w:rFonts w:ascii="Calibri" w:hAnsi="Calibri"/>
                <w:szCs w:val="22"/>
              </w:rPr>
            </w:pPr>
            <w:r w:rsidRPr="007F1B77">
              <w:rPr>
                <w:rStyle w:val="a4"/>
                <w:rFonts w:ascii="Calibri" w:hAnsi="Calibri"/>
                <w:b w:val="0"/>
                <w:szCs w:val="22"/>
              </w:rPr>
              <w:t>S</w:t>
            </w:r>
            <w:r w:rsidRPr="007F1B77">
              <w:rPr>
                <w:rStyle w:val="a4"/>
                <w:rFonts w:ascii="Calibri" w:hAnsi="Calibri" w:hint="eastAsia"/>
                <w:b w:val="0"/>
                <w:szCs w:val="22"/>
              </w:rPr>
              <w:t>uccess times for track 3</w:t>
            </w:r>
          </w:p>
        </w:tc>
      </w:tr>
      <w:tr w:rsidR="007F054C" w:rsidTr="007F1B77">
        <w:trPr>
          <w:trHeight w:val="324"/>
        </w:trPr>
        <w:tc>
          <w:tcPr>
            <w:tcW w:w="1384" w:type="dxa"/>
            <w:shd w:val="clear" w:color="auto" w:fill="auto"/>
          </w:tcPr>
          <w:p w:rsidR="007F054C" w:rsidRPr="007F1B77" w:rsidRDefault="007F054C" w:rsidP="00DE287D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7F054C" w:rsidRPr="007F1B77" w:rsidRDefault="007F054C" w:rsidP="00DE287D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7</w:t>
            </w:r>
          </w:p>
        </w:tc>
        <w:tc>
          <w:tcPr>
            <w:tcW w:w="3780" w:type="dxa"/>
            <w:shd w:val="clear" w:color="auto" w:fill="auto"/>
          </w:tcPr>
          <w:p w:rsidR="007F054C" w:rsidRPr="007F1B77" w:rsidRDefault="007F054C" w:rsidP="007F054C">
            <w:pPr>
              <w:rPr>
                <w:rFonts w:ascii="Calibri" w:hAnsi="Calibri"/>
                <w:szCs w:val="22"/>
              </w:rPr>
            </w:pPr>
            <w:r w:rsidRPr="007F1B77">
              <w:rPr>
                <w:rStyle w:val="a4"/>
                <w:rFonts w:ascii="Calibri" w:hAnsi="Calibri" w:hint="eastAsia"/>
                <w:b w:val="0"/>
                <w:szCs w:val="22"/>
              </w:rPr>
              <w:t>Fail times for track 3</w:t>
            </w:r>
          </w:p>
        </w:tc>
      </w:tr>
    </w:tbl>
    <w:p w:rsidR="00E57500" w:rsidRDefault="002501E3">
      <w:pPr>
        <w:pStyle w:val="2"/>
        <w:keepLines w:val="0"/>
        <w:widowControl/>
        <w:numPr>
          <w:ilvl w:val="0"/>
          <w:numId w:val="2"/>
        </w:numPr>
        <w:spacing w:before="240" w:after="60" w:line="240" w:lineRule="auto"/>
        <w:jc w:val="left"/>
        <w:rPr>
          <w:spacing w:val="-20"/>
        </w:rPr>
      </w:pPr>
      <w:bookmarkStart w:id="1" w:name="_Toc385431788"/>
      <w:bookmarkStart w:id="2" w:name="OLE_LINK1"/>
      <w:bookmarkStart w:id="3" w:name="OLE_LINK2"/>
      <w:r>
        <w:rPr>
          <w:rFonts w:hint="eastAsia"/>
          <w:spacing w:val="-20"/>
        </w:rPr>
        <w:t>Contactless Card</w:t>
      </w:r>
      <w:bookmarkEnd w:id="1"/>
      <w:r>
        <w:rPr>
          <w:spacing w:val="-20"/>
        </w:rPr>
        <w:t xml:space="preserve"> </w:t>
      </w:r>
    </w:p>
    <w:tbl>
      <w:tblPr>
        <w:tblW w:w="677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418"/>
        <w:gridCol w:w="3969"/>
      </w:tblGrid>
      <w:tr w:rsidR="002501E3" w:rsidTr="007F1B77">
        <w:trPr>
          <w:trHeight w:val="310"/>
        </w:trPr>
        <w:tc>
          <w:tcPr>
            <w:tcW w:w="1384" w:type="dxa"/>
            <w:shd w:val="clear" w:color="auto" w:fill="95B3D7"/>
          </w:tcPr>
          <w:p w:rsidR="002501E3" w:rsidRPr="007F1B77" w:rsidRDefault="002501E3" w:rsidP="007F1B77">
            <w:pPr>
              <w:jc w:val="center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Tag No</w:t>
            </w:r>
          </w:p>
        </w:tc>
        <w:tc>
          <w:tcPr>
            <w:tcW w:w="1418" w:type="dxa"/>
            <w:shd w:val="clear" w:color="auto" w:fill="95B3D7"/>
          </w:tcPr>
          <w:p w:rsidR="002501E3" w:rsidRPr="007F1B77" w:rsidRDefault="002501E3" w:rsidP="007F1B77">
            <w:pPr>
              <w:jc w:val="center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Factor No</w:t>
            </w:r>
          </w:p>
        </w:tc>
        <w:tc>
          <w:tcPr>
            <w:tcW w:w="3969" w:type="dxa"/>
            <w:shd w:val="clear" w:color="auto" w:fill="95B3D7"/>
          </w:tcPr>
          <w:p w:rsidR="002501E3" w:rsidRPr="007F1B77" w:rsidRDefault="002501E3" w:rsidP="007F1B77">
            <w:pPr>
              <w:jc w:val="center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名称</w:t>
            </w:r>
          </w:p>
        </w:tc>
      </w:tr>
      <w:tr w:rsidR="007F054C" w:rsidTr="007F1B77">
        <w:trPr>
          <w:trHeight w:val="310"/>
        </w:trPr>
        <w:tc>
          <w:tcPr>
            <w:tcW w:w="1384" w:type="dxa"/>
            <w:shd w:val="clear" w:color="auto" w:fill="auto"/>
          </w:tcPr>
          <w:p w:rsidR="007F054C" w:rsidRPr="007F1B77" w:rsidRDefault="007F054C" w:rsidP="007F1B77">
            <w:pPr>
              <w:jc w:val="left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7F054C" w:rsidRPr="007F1B77" w:rsidRDefault="007F054C" w:rsidP="007F1B77">
            <w:pPr>
              <w:jc w:val="left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7F054C" w:rsidRPr="007F1B77" w:rsidRDefault="007F054C" w:rsidP="007F054C">
            <w:pPr>
              <w:rPr>
                <w:rFonts w:ascii="Calibri" w:hAnsi="Calibri"/>
                <w:szCs w:val="22"/>
              </w:rPr>
            </w:pPr>
            <w:r w:rsidRPr="007F1B77">
              <w:rPr>
                <w:rStyle w:val="a4"/>
                <w:rFonts w:ascii="Calibri" w:hAnsi="Calibri"/>
                <w:b w:val="0"/>
                <w:szCs w:val="22"/>
              </w:rPr>
              <w:t>S</w:t>
            </w:r>
            <w:r w:rsidRPr="007F1B77">
              <w:rPr>
                <w:rStyle w:val="a4"/>
                <w:rFonts w:ascii="Calibri" w:hAnsi="Calibri" w:hint="eastAsia"/>
                <w:b w:val="0"/>
                <w:szCs w:val="22"/>
              </w:rPr>
              <w:t>uccess times for Contactless Card activate</w:t>
            </w:r>
          </w:p>
        </w:tc>
      </w:tr>
      <w:tr w:rsidR="007F054C" w:rsidTr="007F1B77">
        <w:trPr>
          <w:trHeight w:val="310"/>
        </w:trPr>
        <w:tc>
          <w:tcPr>
            <w:tcW w:w="1384" w:type="dxa"/>
            <w:shd w:val="clear" w:color="auto" w:fill="auto"/>
          </w:tcPr>
          <w:p w:rsidR="007F054C" w:rsidRPr="007F1B77" w:rsidRDefault="007F054C" w:rsidP="007F1B77">
            <w:pPr>
              <w:jc w:val="left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7F054C" w:rsidRPr="007F1B77" w:rsidRDefault="007F054C" w:rsidP="007F1B77">
            <w:pPr>
              <w:jc w:val="left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7F054C" w:rsidRPr="007F1B77" w:rsidRDefault="007F054C" w:rsidP="007F054C">
            <w:pPr>
              <w:rPr>
                <w:rFonts w:ascii="Calibri" w:hAnsi="Calibri"/>
                <w:szCs w:val="22"/>
              </w:rPr>
            </w:pPr>
            <w:r w:rsidRPr="007F1B77">
              <w:rPr>
                <w:rStyle w:val="a4"/>
                <w:rFonts w:ascii="Calibri" w:hAnsi="Calibri" w:hint="eastAsia"/>
                <w:b w:val="0"/>
                <w:szCs w:val="22"/>
              </w:rPr>
              <w:t>Fail times for Contactless Card activate</w:t>
            </w:r>
          </w:p>
        </w:tc>
      </w:tr>
      <w:tr w:rsidR="002501E3" w:rsidTr="007F1B77">
        <w:trPr>
          <w:trHeight w:val="324"/>
        </w:trPr>
        <w:tc>
          <w:tcPr>
            <w:tcW w:w="1384" w:type="dxa"/>
            <w:shd w:val="clear" w:color="auto" w:fill="auto"/>
          </w:tcPr>
          <w:p w:rsidR="002501E3" w:rsidRPr="007F1B77" w:rsidRDefault="002501E3" w:rsidP="007F1B77">
            <w:pPr>
              <w:jc w:val="left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2501E3" w:rsidRPr="007F1B77" w:rsidRDefault="002501E3" w:rsidP="007F1B77">
            <w:pPr>
              <w:jc w:val="left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2501E3" w:rsidRPr="007F1B77" w:rsidRDefault="007F054C" w:rsidP="007F054C">
            <w:pPr>
              <w:rPr>
                <w:rFonts w:ascii="Calibri" w:hAnsi="Calibri"/>
                <w:b/>
                <w:szCs w:val="22"/>
              </w:rPr>
            </w:pPr>
            <w:r w:rsidRPr="007F1B77">
              <w:rPr>
                <w:rStyle w:val="a4"/>
                <w:rFonts w:ascii="Calibri" w:hAnsi="Calibri" w:hint="eastAsia"/>
                <w:b w:val="0"/>
                <w:szCs w:val="22"/>
              </w:rPr>
              <w:t>Fail times for</w:t>
            </w:r>
            <w:r w:rsidRPr="007F1B77">
              <w:rPr>
                <w:rFonts w:ascii="Calibri" w:hAnsi="Calibri"/>
                <w:szCs w:val="22"/>
              </w:rPr>
              <w:t xml:space="preserve"> </w:t>
            </w:r>
            <w:r w:rsidRPr="007F1B77">
              <w:rPr>
                <w:rStyle w:val="a4"/>
                <w:rFonts w:ascii="Calibri" w:hAnsi="Calibri" w:hint="eastAsia"/>
                <w:b w:val="0"/>
                <w:szCs w:val="22"/>
              </w:rPr>
              <w:t>APDU with Contactless Card</w:t>
            </w:r>
          </w:p>
        </w:tc>
      </w:tr>
    </w:tbl>
    <w:p w:rsidR="00E57500" w:rsidRDefault="00E57500">
      <w:pPr>
        <w:rPr>
          <w:lang w:bidi="en-US"/>
        </w:rPr>
      </w:pPr>
    </w:p>
    <w:p w:rsidR="00E57500" w:rsidRDefault="002501E3" w:rsidP="00C17403">
      <w:pPr>
        <w:pStyle w:val="2"/>
        <w:keepLines w:val="0"/>
        <w:widowControl/>
        <w:numPr>
          <w:ilvl w:val="0"/>
          <w:numId w:val="2"/>
        </w:numPr>
        <w:spacing w:before="240" w:after="60" w:line="240" w:lineRule="auto"/>
        <w:jc w:val="left"/>
        <w:rPr>
          <w:spacing w:val="-20"/>
        </w:rPr>
      </w:pPr>
      <w:bookmarkStart w:id="4" w:name="_Toc385431787"/>
      <w:bookmarkEnd w:id="2"/>
      <w:bookmarkEnd w:id="3"/>
      <w:r>
        <w:rPr>
          <w:rFonts w:hint="eastAsia"/>
          <w:spacing w:val="-20"/>
        </w:rPr>
        <w:t xml:space="preserve">IC </w:t>
      </w:r>
      <w:bookmarkEnd w:id="4"/>
      <w:r>
        <w:rPr>
          <w:rFonts w:hint="eastAsia"/>
          <w:spacing w:val="-20"/>
        </w:rPr>
        <w:t>Card</w:t>
      </w:r>
    </w:p>
    <w:tbl>
      <w:tblPr>
        <w:tblW w:w="658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418"/>
        <w:gridCol w:w="3780"/>
      </w:tblGrid>
      <w:tr w:rsidR="00DE287D" w:rsidTr="007F1B77">
        <w:trPr>
          <w:trHeight w:val="310"/>
        </w:trPr>
        <w:tc>
          <w:tcPr>
            <w:tcW w:w="1384" w:type="dxa"/>
            <w:shd w:val="clear" w:color="auto" w:fill="95B3D7"/>
          </w:tcPr>
          <w:p w:rsidR="00DE287D" w:rsidRPr="007F1B77" w:rsidRDefault="00DE287D" w:rsidP="007F1B77">
            <w:pPr>
              <w:jc w:val="center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Tag No</w:t>
            </w:r>
          </w:p>
        </w:tc>
        <w:tc>
          <w:tcPr>
            <w:tcW w:w="1418" w:type="dxa"/>
            <w:shd w:val="clear" w:color="auto" w:fill="95B3D7"/>
          </w:tcPr>
          <w:p w:rsidR="00DE287D" w:rsidRPr="007F1B77" w:rsidRDefault="00DE287D" w:rsidP="007F1B77">
            <w:pPr>
              <w:jc w:val="center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Factor No</w:t>
            </w:r>
          </w:p>
        </w:tc>
        <w:tc>
          <w:tcPr>
            <w:tcW w:w="3780" w:type="dxa"/>
            <w:shd w:val="clear" w:color="auto" w:fill="95B3D7"/>
          </w:tcPr>
          <w:p w:rsidR="00DE287D" w:rsidRPr="007F1B77" w:rsidRDefault="00DE287D" w:rsidP="007F1B77">
            <w:pPr>
              <w:jc w:val="center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名称</w:t>
            </w:r>
          </w:p>
        </w:tc>
      </w:tr>
      <w:tr w:rsidR="00DE287D" w:rsidTr="007F1B77">
        <w:trPr>
          <w:trHeight w:val="310"/>
        </w:trPr>
        <w:tc>
          <w:tcPr>
            <w:tcW w:w="1384" w:type="dxa"/>
            <w:shd w:val="clear" w:color="auto" w:fill="auto"/>
          </w:tcPr>
          <w:p w:rsidR="00DE287D" w:rsidRPr="007F1B77" w:rsidRDefault="00DE287D" w:rsidP="007F1B77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:rsidR="00DE287D" w:rsidRPr="007F1B77" w:rsidRDefault="00DE287D" w:rsidP="007F1B77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3</w:t>
            </w:r>
          </w:p>
        </w:tc>
        <w:tc>
          <w:tcPr>
            <w:tcW w:w="3780" w:type="dxa"/>
            <w:shd w:val="clear" w:color="auto" w:fill="auto"/>
          </w:tcPr>
          <w:p w:rsidR="00DE287D" w:rsidRPr="007F1B77" w:rsidRDefault="006F0888" w:rsidP="007F1B77">
            <w:pPr>
              <w:rPr>
                <w:rFonts w:ascii="Calibri" w:hAnsi="Calibri"/>
                <w:szCs w:val="22"/>
              </w:rPr>
            </w:pPr>
            <w:r w:rsidRPr="007F1B77">
              <w:rPr>
                <w:rStyle w:val="a4"/>
                <w:rFonts w:ascii="Calibri" w:hAnsi="Calibri"/>
                <w:b w:val="0"/>
                <w:szCs w:val="22"/>
              </w:rPr>
              <w:t>S</w:t>
            </w:r>
            <w:r w:rsidRPr="007F1B77">
              <w:rPr>
                <w:rStyle w:val="a4"/>
                <w:rFonts w:ascii="Calibri" w:hAnsi="Calibri" w:hint="eastAsia"/>
                <w:b w:val="0"/>
                <w:szCs w:val="22"/>
              </w:rPr>
              <w:t>uccess times for IC Card power up</w:t>
            </w:r>
          </w:p>
        </w:tc>
      </w:tr>
      <w:tr w:rsidR="00DE287D" w:rsidTr="007F1B77">
        <w:trPr>
          <w:trHeight w:val="310"/>
        </w:trPr>
        <w:tc>
          <w:tcPr>
            <w:tcW w:w="1384" w:type="dxa"/>
            <w:shd w:val="clear" w:color="auto" w:fill="auto"/>
          </w:tcPr>
          <w:p w:rsidR="00DE287D" w:rsidRPr="007F1B77" w:rsidRDefault="00DE287D" w:rsidP="007F1B77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:rsidR="00DE287D" w:rsidRPr="007F1B77" w:rsidRDefault="00DE287D" w:rsidP="007F1B77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4</w:t>
            </w:r>
          </w:p>
        </w:tc>
        <w:tc>
          <w:tcPr>
            <w:tcW w:w="3780" w:type="dxa"/>
            <w:shd w:val="clear" w:color="auto" w:fill="auto"/>
          </w:tcPr>
          <w:p w:rsidR="00DE287D" w:rsidRPr="007F1B77" w:rsidRDefault="006F0888" w:rsidP="006F0888">
            <w:pPr>
              <w:rPr>
                <w:rFonts w:ascii="Calibri" w:hAnsi="Calibri"/>
                <w:szCs w:val="22"/>
              </w:rPr>
            </w:pPr>
            <w:r w:rsidRPr="007F1B77">
              <w:rPr>
                <w:rStyle w:val="a4"/>
                <w:rFonts w:ascii="Calibri" w:hAnsi="Calibri" w:hint="eastAsia"/>
                <w:b w:val="0"/>
                <w:szCs w:val="22"/>
              </w:rPr>
              <w:t>Fail times for IC Card power up</w:t>
            </w:r>
          </w:p>
        </w:tc>
      </w:tr>
      <w:tr w:rsidR="00DE287D" w:rsidTr="007F1B77">
        <w:trPr>
          <w:trHeight w:val="324"/>
        </w:trPr>
        <w:tc>
          <w:tcPr>
            <w:tcW w:w="1384" w:type="dxa"/>
            <w:shd w:val="clear" w:color="auto" w:fill="auto"/>
          </w:tcPr>
          <w:p w:rsidR="00DE287D" w:rsidRPr="007F1B77" w:rsidRDefault="00DE287D" w:rsidP="007F1B77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:rsidR="00DE287D" w:rsidRPr="007F1B77" w:rsidRDefault="00DE287D" w:rsidP="007F1B77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5</w:t>
            </w:r>
          </w:p>
        </w:tc>
        <w:tc>
          <w:tcPr>
            <w:tcW w:w="3780" w:type="dxa"/>
            <w:shd w:val="clear" w:color="auto" w:fill="auto"/>
          </w:tcPr>
          <w:p w:rsidR="00DE287D" w:rsidRPr="007F1B77" w:rsidRDefault="006F0888" w:rsidP="006F0888">
            <w:pPr>
              <w:rPr>
                <w:rFonts w:ascii="Calibri" w:hAnsi="Calibri"/>
                <w:b/>
                <w:szCs w:val="22"/>
              </w:rPr>
            </w:pPr>
            <w:r w:rsidRPr="007F1B77">
              <w:rPr>
                <w:rStyle w:val="a4"/>
                <w:rFonts w:ascii="Calibri" w:hAnsi="Calibri" w:hint="eastAsia"/>
                <w:b w:val="0"/>
                <w:szCs w:val="22"/>
              </w:rPr>
              <w:t>Fail times for</w:t>
            </w:r>
            <w:r w:rsidRPr="007F1B77">
              <w:rPr>
                <w:rFonts w:ascii="Calibri" w:hAnsi="Calibri"/>
                <w:szCs w:val="22"/>
              </w:rPr>
              <w:t xml:space="preserve"> </w:t>
            </w:r>
            <w:r w:rsidR="00DE287D" w:rsidRPr="007F1B77">
              <w:rPr>
                <w:rStyle w:val="a4"/>
                <w:rFonts w:ascii="Calibri" w:hAnsi="Calibri" w:hint="eastAsia"/>
                <w:b w:val="0"/>
                <w:szCs w:val="22"/>
              </w:rPr>
              <w:t>APDU</w:t>
            </w:r>
            <w:r w:rsidR="008F5165" w:rsidRPr="007F1B77">
              <w:rPr>
                <w:rStyle w:val="a4"/>
                <w:rFonts w:ascii="Calibri" w:hAnsi="Calibri" w:hint="eastAsia"/>
                <w:b w:val="0"/>
                <w:szCs w:val="22"/>
              </w:rPr>
              <w:t xml:space="preserve"> </w:t>
            </w:r>
            <w:r w:rsidRPr="007F1B77">
              <w:rPr>
                <w:rStyle w:val="a4"/>
                <w:rFonts w:ascii="Calibri" w:hAnsi="Calibri" w:hint="eastAsia"/>
                <w:b w:val="0"/>
                <w:szCs w:val="22"/>
              </w:rPr>
              <w:t>with IC Card</w:t>
            </w:r>
          </w:p>
        </w:tc>
      </w:tr>
    </w:tbl>
    <w:p w:rsidR="00E57500" w:rsidRDefault="00DE287D">
      <w:pPr>
        <w:pStyle w:val="2"/>
        <w:keepLines w:val="0"/>
        <w:widowControl/>
        <w:numPr>
          <w:ilvl w:val="0"/>
          <w:numId w:val="2"/>
        </w:numPr>
        <w:spacing w:before="240" w:after="60" w:line="240" w:lineRule="auto"/>
        <w:jc w:val="left"/>
        <w:rPr>
          <w:rFonts w:hint="eastAsia"/>
          <w:spacing w:val="-20"/>
        </w:rPr>
      </w:pPr>
      <w:r>
        <w:rPr>
          <w:rFonts w:hint="eastAsia"/>
          <w:spacing w:val="-20"/>
        </w:rPr>
        <w:t>Pinpad</w:t>
      </w:r>
    </w:p>
    <w:tbl>
      <w:tblPr>
        <w:tblW w:w="658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418"/>
        <w:gridCol w:w="3780"/>
      </w:tblGrid>
      <w:tr w:rsidR="00DE287D" w:rsidTr="007F1B77">
        <w:trPr>
          <w:trHeight w:val="310"/>
        </w:trPr>
        <w:tc>
          <w:tcPr>
            <w:tcW w:w="1384" w:type="dxa"/>
            <w:shd w:val="clear" w:color="auto" w:fill="95B3D7"/>
          </w:tcPr>
          <w:p w:rsidR="00DE287D" w:rsidRPr="007F1B77" w:rsidRDefault="00DE287D" w:rsidP="007F1B77">
            <w:pPr>
              <w:jc w:val="center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Tag No</w:t>
            </w:r>
          </w:p>
        </w:tc>
        <w:tc>
          <w:tcPr>
            <w:tcW w:w="1418" w:type="dxa"/>
            <w:shd w:val="clear" w:color="auto" w:fill="95B3D7"/>
          </w:tcPr>
          <w:p w:rsidR="00DE287D" w:rsidRPr="007F1B77" w:rsidRDefault="00DE287D" w:rsidP="007F1B77">
            <w:pPr>
              <w:jc w:val="center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Factor No</w:t>
            </w:r>
          </w:p>
        </w:tc>
        <w:tc>
          <w:tcPr>
            <w:tcW w:w="3780" w:type="dxa"/>
            <w:shd w:val="clear" w:color="auto" w:fill="95B3D7"/>
          </w:tcPr>
          <w:p w:rsidR="00DE287D" w:rsidRPr="007F1B77" w:rsidRDefault="00DE287D" w:rsidP="007F1B77">
            <w:pPr>
              <w:jc w:val="center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名称</w:t>
            </w:r>
          </w:p>
        </w:tc>
      </w:tr>
      <w:tr w:rsidR="008F5165" w:rsidTr="007F1B77">
        <w:trPr>
          <w:trHeight w:val="310"/>
        </w:trPr>
        <w:tc>
          <w:tcPr>
            <w:tcW w:w="1384" w:type="dxa"/>
            <w:shd w:val="clear" w:color="auto" w:fill="auto"/>
          </w:tcPr>
          <w:p w:rsidR="008F5165" w:rsidRPr="007F1B77" w:rsidRDefault="008F5165" w:rsidP="007F1B77">
            <w:pPr>
              <w:spacing w:line="360" w:lineRule="auto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8F5165" w:rsidRPr="007F1B77" w:rsidRDefault="008F5165" w:rsidP="007F1B77">
            <w:pPr>
              <w:spacing w:line="360" w:lineRule="auto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1</w:t>
            </w:r>
          </w:p>
        </w:tc>
        <w:tc>
          <w:tcPr>
            <w:tcW w:w="3780" w:type="dxa"/>
            <w:shd w:val="clear" w:color="auto" w:fill="auto"/>
          </w:tcPr>
          <w:p w:rsidR="008F5165" w:rsidRPr="007F1B77" w:rsidRDefault="008F5165" w:rsidP="007F1B77">
            <w:pPr>
              <w:spacing w:line="360" w:lineRule="auto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/>
                <w:szCs w:val="22"/>
              </w:rPr>
              <w:t xml:space="preserve">The number of </w:t>
            </w:r>
            <w:r w:rsidRPr="007F1B77">
              <w:rPr>
                <w:rFonts w:ascii="Calibri" w:hAnsi="Calibri" w:hint="eastAsia"/>
                <w:szCs w:val="22"/>
              </w:rPr>
              <w:t>Offline PIN input</w:t>
            </w:r>
          </w:p>
        </w:tc>
      </w:tr>
      <w:tr w:rsidR="00DE287D" w:rsidTr="007F1B77">
        <w:trPr>
          <w:trHeight w:val="310"/>
        </w:trPr>
        <w:tc>
          <w:tcPr>
            <w:tcW w:w="1384" w:type="dxa"/>
            <w:shd w:val="clear" w:color="auto" w:fill="auto"/>
          </w:tcPr>
          <w:p w:rsidR="00DE287D" w:rsidRPr="007F1B77" w:rsidRDefault="00DE287D" w:rsidP="007F1B77">
            <w:pPr>
              <w:spacing w:line="360" w:lineRule="auto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DE287D" w:rsidRPr="007F1B77" w:rsidRDefault="00DE287D" w:rsidP="007F1B77">
            <w:pPr>
              <w:spacing w:line="360" w:lineRule="auto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2</w:t>
            </w:r>
          </w:p>
        </w:tc>
        <w:tc>
          <w:tcPr>
            <w:tcW w:w="3780" w:type="dxa"/>
            <w:shd w:val="clear" w:color="auto" w:fill="auto"/>
          </w:tcPr>
          <w:p w:rsidR="00DE287D" w:rsidRPr="007F1B77" w:rsidRDefault="008F5165" w:rsidP="007F1B77">
            <w:pPr>
              <w:spacing w:line="360" w:lineRule="auto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/>
                <w:szCs w:val="22"/>
              </w:rPr>
              <w:t xml:space="preserve">The number of </w:t>
            </w:r>
            <w:r w:rsidRPr="007F1B77">
              <w:rPr>
                <w:rFonts w:ascii="Calibri" w:hAnsi="Calibri" w:hint="eastAsia"/>
                <w:szCs w:val="22"/>
              </w:rPr>
              <w:t>Online PIN input</w:t>
            </w:r>
          </w:p>
        </w:tc>
      </w:tr>
      <w:tr w:rsidR="00DE287D" w:rsidTr="007F1B77">
        <w:trPr>
          <w:trHeight w:val="310"/>
        </w:trPr>
        <w:tc>
          <w:tcPr>
            <w:tcW w:w="1384" w:type="dxa"/>
            <w:shd w:val="clear" w:color="auto" w:fill="auto"/>
          </w:tcPr>
          <w:p w:rsidR="00DE287D" w:rsidRPr="007F1B77" w:rsidRDefault="00DE287D" w:rsidP="007F1B77">
            <w:pPr>
              <w:spacing w:line="360" w:lineRule="auto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DE287D" w:rsidRPr="007F1B77" w:rsidRDefault="00DE287D" w:rsidP="007F1B77">
            <w:pPr>
              <w:spacing w:line="360" w:lineRule="auto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3</w:t>
            </w:r>
          </w:p>
        </w:tc>
        <w:tc>
          <w:tcPr>
            <w:tcW w:w="3780" w:type="dxa"/>
            <w:shd w:val="clear" w:color="auto" w:fill="auto"/>
          </w:tcPr>
          <w:p w:rsidR="00DE287D" w:rsidRPr="007F1B77" w:rsidRDefault="008F5165" w:rsidP="007F1B77">
            <w:pPr>
              <w:spacing w:line="360" w:lineRule="auto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/>
                <w:szCs w:val="22"/>
              </w:rPr>
              <w:t>The number of secret key injection</w:t>
            </w:r>
          </w:p>
        </w:tc>
      </w:tr>
      <w:tr w:rsidR="00DE287D" w:rsidTr="007F1B77">
        <w:trPr>
          <w:trHeight w:val="310"/>
        </w:trPr>
        <w:tc>
          <w:tcPr>
            <w:tcW w:w="1384" w:type="dxa"/>
            <w:shd w:val="clear" w:color="auto" w:fill="auto"/>
          </w:tcPr>
          <w:p w:rsidR="00DE287D" w:rsidRPr="007F1B77" w:rsidRDefault="00DE287D" w:rsidP="007F1B77">
            <w:pPr>
              <w:spacing w:line="360" w:lineRule="auto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DE287D" w:rsidRPr="007F1B77" w:rsidRDefault="00DE287D" w:rsidP="007F1B77">
            <w:pPr>
              <w:spacing w:line="360" w:lineRule="auto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5</w:t>
            </w:r>
          </w:p>
        </w:tc>
        <w:tc>
          <w:tcPr>
            <w:tcW w:w="3780" w:type="dxa"/>
            <w:shd w:val="clear" w:color="auto" w:fill="auto"/>
          </w:tcPr>
          <w:p w:rsidR="00DE287D" w:rsidRPr="007F1B77" w:rsidRDefault="008F5165" w:rsidP="007F1B77">
            <w:pPr>
              <w:spacing w:line="360" w:lineRule="auto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/>
                <w:szCs w:val="22"/>
              </w:rPr>
              <w:t xml:space="preserve">The number of </w:t>
            </w:r>
            <w:r w:rsidRPr="007F1B77">
              <w:rPr>
                <w:rFonts w:ascii="Calibri" w:hAnsi="Calibri" w:hint="eastAsia"/>
                <w:szCs w:val="22"/>
              </w:rPr>
              <w:t>Non PIN input</w:t>
            </w:r>
          </w:p>
        </w:tc>
      </w:tr>
    </w:tbl>
    <w:p w:rsidR="00E57500" w:rsidRDefault="00DE287D">
      <w:pPr>
        <w:pStyle w:val="2"/>
        <w:keepLines w:val="0"/>
        <w:widowControl/>
        <w:numPr>
          <w:ilvl w:val="0"/>
          <w:numId w:val="2"/>
        </w:numPr>
        <w:spacing w:before="240" w:after="60" w:line="240" w:lineRule="auto"/>
        <w:jc w:val="left"/>
        <w:rPr>
          <w:spacing w:val="-20"/>
        </w:rPr>
      </w:pPr>
      <w:r>
        <w:rPr>
          <w:rFonts w:hint="eastAsia"/>
          <w:spacing w:val="-20"/>
        </w:rPr>
        <w:t>Printer</w:t>
      </w:r>
    </w:p>
    <w:tbl>
      <w:tblPr>
        <w:tblW w:w="658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418"/>
        <w:gridCol w:w="3780"/>
      </w:tblGrid>
      <w:tr w:rsidR="00DE287D" w:rsidTr="007F1B77">
        <w:trPr>
          <w:trHeight w:val="310"/>
        </w:trPr>
        <w:tc>
          <w:tcPr>
            <w:tcW w:w="1384" w:type="dxa"/>
            <w:shd w:val="clear" w:color="auto" w:fill="95B3D7"/>
          </w:tcPr>
          <w:p w:rsidR="00DE287D" w:rsidRPr="007F1B77" w:rsidRDefault="00DE287D" w:rsidP="007F1B77">
            <w:pPr>
              <w:jc w:val="center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Tag No</w:t>
            </w:r>
          </w:p>
        </w:tc>
        <w:tc>
          <w:tcPr>
            <w:tcW w:w="1418" w:type="dxa"/>
            <w:shd w:val="clear" w:color="auto" w:fill="95B3D7"/>
          </w:tcPr>
          <w:p w:rsidR="00DE287D" w:rsidRPr="007F1B77" w:rsidRDefault="00DE287D" w:rsidP="007F1B77">
            <w:pPr>
              <w:jc w:val="center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Factor No</w:t>
            </w:r>
          </w:p>
        </w:tc>
        <w:tc>
          <w:tcPr>
            <w:tcW w:w="3780" w:type="dxa"/>
            <w:shd w:val="clear" w:color="auto" w:fill="95B3D7"/>
          </w:tcPr>
          <w:p w:rsidR="00DE287D" w:rsidRPr="007F1B77" w:rsidRDefault="00DE287D" w:rsidP="007F1B77">
            <w:pPr>
              <w:jc w:val="center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名称</w:t>
            </w:r>
          </w:p>
        </w:tc>
      </w:tr>
      <w:tr w:rsidR="00DE287D" w:rsidTr="007F1B77">
        <w:trPr>
          <w:trHeight w:val="310"/>
        </w:trPr>
        <w:tc>
          <w:tcPr>
            <w:tcW w:w="1384" w:type="dxa"/>
            <w:shd w:val="clear" w:color="auto" w:fill="auto"/>
          </w:tcPr>
          <w:p w:rsidR="00DE287D" w:rsidRPr="007F1B77" w:rsidRDefault="00DE287D" w:rsidP="007F1B77">
            <w:pPr>
              <w:jc w:val="left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:rsidR="00DE287D" w:rsidRPr="007F1B77" w:rsidRDefault="00DE287D" w:rsidP="007F1B77">
            <w:pPr>
              <w:jc w:val="left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1</w:t>
            </w:r>
          </w:p>
        </w:tc>
        <w:tc>
          <w:tcPr>
            <w:tcW w:w="3780" w:type="dxa"/>
            <w:shd w:val="clear" w:color="auto" w:fill="auto"/>
          </w:tcPr>
          <w:p w:rsidR="00DE287D" w:rsidRPr="007F1B77" w:rsidRDefault="008F5165" w:rsidP="00DE287D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/>
                <w:szCs w:val="22"/>
              </w:rPr>
              <w:t xml:space="preserve">The number of </w:t>
            </w:r>
            <w:r w:rsidRPr="007F1B77">
              <w:rPr>
                <w:rFonts w:ascii="Calibri" w:hAnsi="Calibri" w:hint="eastAsia"/>
                <w:szCs w:val="22"/>
              </w:rPr>
              <w:t>Over Heat</w:t>
            </w:r>
          </w:p>
        </w:tc>
      </w:tr>
      <w:tr w:rsidR="00DE287D" w:rsidTr="007F1B77">
        <w:trPr>
          <w:trHeight w:val="310"/>
        </w:trPr>
        <w:tc>
          <w:tcPr>
            <w:tcW w:w="1384" w:type="dxa"/>
            <w:shd w:val="clear" w:color="auto" w:fill="auto"/>
          </w:tcPr>
          <w:p w:rsidR="00DE287D" w:rsidRPr="007F1B77" w:rsidRDefault="00DE287D" w:rsidP="007F1B77">
            <w:pPr>
              <w:jc w:val="left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:rsidR="00DE287D" w:rsidRPr="007F1B77" w:rsidRDefault="00DE287D" w:rsidP="007F1B77">
            <w:pPr>
              <w:jc w:val="left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2</w:t>
            </w:r>
          </w:p>
        </w:tc>
        <w:tc>
          <w:tcPr>
            <w:tcW w:w="3780" w:type="dxa"/>
            <w:shd w:val="clear" w:color="auto" w:fill="auto"/>
          </w:tcPr>
          <w:p w:rsidR="00DE287D" w:rsidRPr="007F1B77" w:rsidRDefault="008F5165" w:rsidP="008F5165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/>
                <w:szCs w:val="22"/>
              </w:rPr>
              <w:t xml:space="preserve">The number of </w:t>
            </w:r>
            <w:r w:rsidRPr="007F1B77">
              <w:rPr>
                <w:rFonts w:ascii="Calibri" w:hAnsi="Calibri" w:hint="eastAsia"/>
                <w:szCs w:val="22"/>
              </w:rPr>
              <w:t xml:space="preserve">Low </w:t>
            </w:r>
            <w:r w:rsidRPr="007F1B77">
              <w:rPr>
                <w:rFonts w:ascii="Calibri" w:hAnsi="Calibri"/>
                <w:szCs w:val="22"/>
              </w:rPr>
              <w:t>Temperature</w:t>
            </w:r>
          </w:p>
        </w:tc>
      </w:tr>
      <w:tr w:rsidR="00DE287D" w:rsidTr="007F1B77">
        <w:trPr>
          <w:trHeight w:val="324"/>
        </w:trPr>
        <w:tc>
          <w:tcPr>
            <w:tcW w:w="1384" w:type="dxa"/>
            <w:shd w:val="clear" w:color="auto" w:fill="auto"/>
          </w:tcPr>
          <w:p w:rsidR="00DE287D" w:rsidRPr="007F1B77" w:rsidRDefault="00DE287D" w:rsidP="007F1B77">
            <w:pPr>
              <w:jc w:val="left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:rsidR="00DE287D" w:rsidRPr="007F1B77" w:rsidRDefault="00DE287D" w:rsidP="007F1B77">
            <w:pPr>
              <w:jc w:val="left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3</w:t>
            </w:r>
          </w:p>
        </w:tc>
        <w:tc>
          <w:tcPr>
            <w:tcW w:w="3780" w:type="dxa"/>
            <w:shd w:val="clear" w:color="auto" w:fill="auto"/>
          </w:tcPr>
          <w:p w:rsidR="00DE287D" w:rsidRPr="007F1B77" w:rsidRDefault="008F5165" w:rsidP="00DE287D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Steps of printer motor</w:t>
            </w:r>
          </w:p>
        </w:tc>
      </w:tr>
    </w:tbl>
    <w:p w:rsidR="00E57500" w:rsidRDefault="002501E3">
      <w:pPr>
        <w:pStyle w:val="2"/>
        <w:keepLines w:val="0"/>
        <w:widowControl/>
        <w:numPr>
          <w:ilvl w:val="0"/>
          <w:numId w:val="2"/>
        </w:numPr>
        <w:spacing w:before="240" w:after="60" w:line="240" w:lineRule="auto"/>
        <w:jc w:val="left"/>
        <w:rPr>
          <w:spacing w:val="-20"/>
        </w:rPr>
      </w:pPr>
      <w:r>
        <w:rPr>
          <w:rFonts w:hint="eastAsia"/>
          <w:spacing w:val="-20"/>
        </w:rPr>
        <w:t>Security</w:t>
      </w:r>
      <w:r w:rsidR="00DE287D">
        <w:rPr>
          <w:rFonts w:hint="eastAsia"/>
          <w:spacing w:val="-20"/>
        </w:rPr>
        <w:t xml:space="preserve"> Module</w:t>
      </w:r>
    </w:p>
    <w:tbl>
      <w:tblPr>
        <w:tblW w:w="658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418"/>
        <w:gridCol w:w="3780"/>
      </w:tblGrid>
      <w:tr w:rsidR="00DE287D" w:rsidTr="007F1B77">
        <w:trPr>
          <w:trHeight w:val="310"/>
        </w:trPr>
        <w:tc>
          <w:tcPr>
            <w:tcW w:w="1384" w:type="dxa"/>
            <w:shd w:val="clear" w:color="auto" w:fill="95B3D7"/>
          </w:tcPr>
          <w:p w:rsidR="00DE287D" w:rsidRPr="007F1B77" w:rsidRDefault="00DE287D" w:rsidP="007F1B77">
            <w:pPr>
              <w:jc w:val="center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Tag No</w:t>
            </w:r>
          </w:p>
        </w:tc>
        <w:tc>
          <w:tcPr>
            <w:tcW w:w="1418" w:type="dxa"/>
            <w:shd w:val="clear" w:color="auto" w:fill="95B3D7"/>
          </w:tcPr>
          <w:p w:rsidR="00DE287D" w:rsidRPr="007F1B77" w:rsidRDefault="00DE287D" w:rsidP="007F1B77">
            <w:pPr>
              <w:jc w:val="center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Factor No</w:t>
            </w:r>
          </w:p>
        </w:tc>
        <w:tc>
          <w:tcPr>
            <w:tcW w:w="3780" w:type="dxa"/>
            <w:shd w:val="clear" w:color="auto" w:fill="95B3D7"/>
          </w:tcPr>
          <w:p w:rsidR="00DE287D" w:rsidRPr="007F1B77" w:rsidRDefault="00DE287D" w:rsidP="007F1B77">
            <w:pPr>
              <w:jc w:val="center"/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名称</w:t>
            </w:r>
          </w:p>
        </w:tc>
      </w:tr>
      <w:tr w:rsidR="00DE287D" w:rsidTr="007F1B77">
        <w:trPr>
          <w:trHeight w:val="310"/>
        </w:trPr>
        <w:tc>
          <w:tcPr>
            <w:tcW w:w="1384" w:type="dxa"/>
            <w:shd w:val="clear" w:color="auto" w:fill="auto"/>
          </w:tcPr>
          <w:p w:rsidR="00DE287D" w:rsidRPr="007F1B77" w:rsidRDefault="00DE287D" w:rsidP="007F1B77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20</w:t>
            </w:r>
          </w:p>
        </w:tc>
        <w:tc>
          <w:tcPr>
            <w:tcW w:w="1418" w:type="dxa"/>
            <w:shd w:val="clear" w:color="auto" w:fill="auto"/>
          </w:tcPr>
          <w:p w:rsidR="00DE287D" w:rsidRPr="007F1B77" w:rsidRDefault="00DE287D" w:rsidP="007F1B77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1</w:t>
            </w:r>
          </w:p>
        </w:tc>
        <w:tc>
          <w:tcPr>
            <w:tcW w:w="3780" w:type="dxa"/>
            <w:shd w:val="clear" w:color="auto" w:fill="auto"/>
          </w:tcPr>
          <w:p w:rsidR="00DE287D" w:rsidRPr="007F1B77" w:rsidRDefault="007F054C" w:rsidP="007F1B77">
            <w:pPr>
              <w:rPr>
                <w:rFonts w:ascii="Calibri" w:hAnsi="Calibri"/>
                <w:szCs w:val="22"/>
              </w:rPr>
            </w:pPr>
            <w:r w:rsidRPr="007F1B77">
              <w:rPr>
                <w:rFonts w:ascii="Calibri" w:hAnsi="Calibri" w:hint="eastAsia"/>
                <w:szCs w:val="22"/>
              </w:rPr>
              <w:t>Times of clear warning</w:t>
            </w:r>
          </w:p>
        </w:tc>
      </w:tr>
    </w:tbl>
    <w:p w:rsidR="00E57500" w:rsidRDefault="00E57500">
      <w:pPr>
        <w:rPr>
          <w:rFonts w:hint="eastAsia"/>
        </w:rPr>
      </w:pPr>
    </w:p>
    <w:sectPr w:rsidR="00E57500">
      <w:headerReference w:type="default" r:id="rId7"/>
      <w:footerReference w:type="even" r:id="rId8"/>
      <w:footerReference w:type="default" r:id="rId9"/>
      <w:pgSz w:w="11900" w:h="16840"/>
      <w:pgMar w:top="1360" w:right="880" w:bottom="1200" w:left="1100" w:header="852" w:footer="992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906" w:rsidRDefault="007E4906">
      <w:r>
        <w:separator/>
      </w:r>
    </w:p>
  </w:endnote>
  <w:endnote w:type="continuationSeparator" w:id="0">
    <w:p w:rsidR="007E4906" w:rsidRDefault="007E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500" w:rsidRDefault="00E57500">
    <w:pPr>
      <w:pStyle w:val="ac"/>
      <w:framePr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</w:rPr>
      <w:t>5</w:t>
    </w:r>
    <w:r>
      <w:fldChar w:fldCharType="end"/>
    </w:r>
  </w:p>
  <w:p w:rsidR="00E57500" w:rsidRDefault="00E57500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500" w:rsidRDefault="00E57500">
    <w:pPr>
      <w:pStyle w:val="ac"/>
      <w:framePr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 w:rsidR="007C3D60">
      <w:rPr>
        <w:rStyle w:val="a6"/>
        <w:noProof/>
      </w:rPr>
      <w:t>1</w:t>
    </w:r>
    <w:r>
      <w:fldChar w:fldCharType="end"/>
    </w:r>
  </w:p>
  <w:p w:rsidR="00E57500" w:rsidRDefault="007C3D60">
    <w:pPr>
      <w:rPr>
        <w:rFonts w:hint="eastAsia"/>
      </w:rPr>
    </w:pPr>
    <w:r>
      <w:rPr>
        <w:noProof/>
        <w:lang w:val="en-US" w:eastAsia="zh-CN"/>
      </w:rPr>
      <w:drawing>
        <wp:inline distT="0" distB="0" distL="0" distR="0">
          <wp:extent cx="2743200" cy="171450"/>
          <wp:effectExtent l="0" t="0" r="0" b="0"/>
          <wp:docPr id="2" name="图片 30" descr="页脚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0" descr="页脚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906" w:rsidRDefault="007E4906">
      <w:r>
        <w:separator/>
      </w:r>
    </w:p>
  </w:footnote>
  <w:footnote w:type="continuationSeparator" w:id="0">
    <w:p w:rsidR="007E4906" w:rsidRDefault="007E4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500" w:rsidRDefault="00E57500">
    <w:pPr>
      <w:rPr>
        <w:rFonts w:hint="eastAsia"/>
      </w:rPr>
    </w:pPr>
    <w:r>
      <w:rPr>
        <w:rFonts w:hint="eastAsia"/>
      </w:rPr>
      <w:t xml:space="preserve">                  </w:t>
    </w:r>
    <w:r w:rsidR="007C3D60">
      <w:rPr>
        <w:noProof/>
      </w:rPr>
      <w:drawing>
        <wp:inline distT="0" distB="0" distL="0" distR="0">
          <wp:extent cx="5753100" cy="209550"/>
          <wp:effectExtent l="0" t="0" r="0" b="0"/>
          <wp:docPr id="1" name="图片 1" descr="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页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第%1章"/>
      <w:lvlJc w:val="center"/>
      <w:pPr>
        <w:tabs>
          <w:tab w:val="num" w:pos="1008"/>
        </w:tabs>
        <w:ind w:left="432" w:hanging="14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33033545"/>
    <w:multiLevelType w:val="multilevel"/>
    <w:tmpl w:val="3D9E0875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6" w:hanging="420"/>
      </w:pPr>
    </w:lvl>
    <w:lvl w:ilvl="2">
      <w:start w:val="1"/>
      <w:numFmt w:val="lowerRoman"/>
      <w:lvlText w:val="%3."/>
      <w:lvlJc w:val="right"/>
      <w:pPr>
        <w:ind w:left="1836" w:hanging="420"/>
      </w:pPr>
    </w:lvl>
    <w:lvl w:ilvl="3">
      <w:start w:val="1"/>
      <w:numFmt w:val="decimal"/>
      <w:lvlText w:val="%4."/>
      <w:lvlJc w:val="left"/>
      <w:pPr>
        <w:ind w:left="2256" w:hanging="420"/>
      </w:pPr>
    </w:lvl>
    <w:lvl w:ilvl="4">
      <w:start w:val="1"/>
      <w:numFmt w:val="lowerLetter"/>
      <w:lvlText w:val="%5)"/>
      <w:lvlJc w:val="left"/>
      <w:pPr>
        <w:ind w:left="2676" w:hanging="420"/>
      </w:pPr>
    </w:lvl>
    <w:lvl w:ilvl="5">
      <w:start w:val="1"/>
      <w:numFmt w:val="lowerRoman"/>
      <w:lvlText w:val="%6."/>
      <w:lvlJc w:val="right"/>
      <w:pPr>
        <w:ind w:left="3096" w:hanging="420"/>
      </w:pPr>
    </w:lvl>
    <w:lvl w:ilvl="6">
      <w:start w:val="1"/>
      <w:numFmt w:val="decimal"/>
      <w:lvlText w:val="%7."/>
      <w:lvlJc w:val="left"/>
      <w:pPr>
        <w:ind w:left="3516" w:hanging="420"/>
      </w:pPr>
    </w:lvl>
    <w:lvl w:ilvl="7">
      <w:start w:val="1"/>
      <w:numFmt w:val="lowerLetter"/>
      <w:lvlText w:val="%8)"/>
      <w:lvlJc w:val="left"/>
      <w:pPr>
        <w:ind w:left="3936" w:hanging="420"/>
      </w:pPr>
    </w:lvl>
    <w:lvl w:ilvl="8">
      <w:start w:val="1"/>
      <w:numFmt w:val="lowerRoman"/>
      <w:lvlText w:val="%9."/>
      <w:lvlJc w:val="right"/>
      <w:pPr>
        <w:ind w:left="4356" w:hanging="420"/>
      </w:pPr>
    </w:lvl>
  </w:abstractNum>
  <w:abstractNum w:abstractNumId="2" w15:restartNumberingAfterBreak="0">
    <w:nsid w:val="3D9E0875"/>
    <w:multiLevelType w:val="multilevel"/>
    <w:tmpl w:val="3D9E08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101"/>
    <w:rsid w:val="000030D2"/>
    <w:rsid w:val="00012ECE"/>
    <w:rsid w:val="00014EE1"/>
    <w:rsid w:val="00015AD3"/>
    <w:rsid w:val="000169FD"/>
    <w:rsid w:val="00017D98"/>
    <w:rsid w:val="00023339"/>
    <w:rsid w:val="00026A70"/>
    <w:rsid w:val="0004154F"/>
    <w:rsid w:val="000445B5"/>
    <w:rsid w:val="0004479D"/>
    <w:rsid w:val="00054650"/>
    <w:rsid w:val="00061854"/>
    <w:rsid w:val="000671F7"/>
    <w:rsid w:val="0007097C"/>
    <w:rsid w:val="0008338C"/>
    <w:rsid w:val="00086DDA"/>
    <w:rsid w:val="00087E61"/>
    <w:rsid w:val="00094766"/>
    <w:rsid w:val="000A42D4"/>
    <w:rsid w:val="000A54C7"/>
    <w:rsid w:val="000C416A"/>
    <w:rsid w:val="000D34BA"/>
    <w:rsid w:val="000E0082"/>
    <w:rsid w:val="000E1B59"/>
    <w:rsid w:val="000E27C1"/>
    <w:rsid w:val="000F33A3"/>
    <w:rsid w:val="00103DE5"/>
    <w:rsid w:val="00110D34"/>
    <w:rsid w:val="001115C2"/>
    <w:rsid w:val="001122B6"/>
    <w:rsid w:val="0012780B"/>
    <w:rsid w:val="00131F45"/>
    <w:rsid w:val="001326CF"/>
    <w:rsid w:val="00147FA6"/>
    <w:rsid w:val="00150801"/>
    <w:rsid w:val="00151A15"/>
    <w:rsid w:val="00157CCF"/>
    <w:rsid w:val="001631A5"/>
    <w:rsid w:val="00163E36"/>
    <w:rsid w:val="00165288"/>
    <w:rsid w:val="00180273"/>
    <w:rsid w:val="0018772D"/>
    <w:rsid w:val="001B4537"/>
    <w:rsid w:val="001B5282"/>
    <w:rsid w:val="001D1013"/>
    <w:rsid w:val="001D472A"/>
    <w:rsid w:val="001D69BB"/>
    <w:rsid w:val="001D6C26"/>
    <w:rsid w:val="001E13CA"/>
    <w:rsid w:val="001E4CFA"/>
    <w:rsid w:val="001E62DF"/>
    <w:rsid w:val="001E6D63"/>
    <w:rsid w:val="001F74A0"/>
    <w:rsid w:val="001F7EB1"/>
    <w:rsid w:val="00200E2D"/>
    <w:rsid w:val="00203677"/>
    <w:rsid w:val="00217404"/>
    <w:rsid w:val="002220BC"/>
    <w:rsid w:val="0023482D"/>
    <w:rsid w:val="00236AF8"/>
    <w:rsid w:val="0023712E"/>
    <w:rsid w:val="00240FCC"/>
    <w:rsid w:val="00244885"/>
    <w:rsid w:val="002501E3"/>
    <w:rsid w:val="00256C2E"/>
    <w:rsid w:val="00260F55"/>
    <w:rsid w:val="00282ECA"/>
    <w:rsid w:val="00286E21"/>
    <w:rsid w:val="002A036A"/>
    <w:rsid w:val="002A5188"/>
    <w:rsid w:val="002B1FE2"/>
    <w:rsid w:val="002B3338"/>
    <w:rsid w:val="002B6938"/>
    <w:rsid w:val="002B7101"/>
    <w:rsid w:val="002C7B01"/>
    <w:rsid w:val="002D1367"/>
    <w:rsid w:val="002D7B54"/>
    <w:rsid w:val="002E168E"/>
    <w:rsid w:val="002E1B85"/>
    <w:rsid w:val="00302D6E"/>
    <w:rsid w:val="003150BF"/>
    <w:rsid w:val="0032056E"/>
    <w:rsid w:val="00326552"/>
    <w:rsid w:val="0033059D"/>
    <w:rsid w:val="0033453F"/>
    <w:rsid w:val="003372D0"/>
    <w:rsid w:val="00352CDA"/>
    <w:rsid w:val="00355F45"/>
    <w:rsid w:val="00385E55"/>
    <w:rsid w:val="0038624B"/>
    <w:rsid w:val="003869BC"/>
    <w:rsid w:val="00390A87"/>
    <w:rsid w:val="0039318F"/>
    <w:rsid w:val="0039368B"/>
    <w:rsid w:val="00395201"/>
    <w:rsid w:val="0039789A"/>
    <w:rsid w:val="003A0BC1"/>
    <w:rsid w:val="003A5469"/>
    <w:rsid w:val="003A7D1A"/>
    <w:rsid w:val="003B17BC"/>
    <w:rsid w:val="003C1D16"/>
    <w:rsid w:val="003E1F6C"/>
    <w:rsid w:val="003E46EE"/>
    <w:rsid w:val="003F0F82"/>
    <w:rsid w:val="003F2565"/>
    <w:rsid w:val="0040533C"/>
    <w:rsid w:val="00416A5F"/>
    <w:rsid w:val="00420029"/>
    <w:rsid w:val="00421050"/>
    <w:rsid w:val="004214FE"/>
    <w:rsid w:val="00434937"/>
    <w:rsid w:val="00434946"/>
    <w:rsid w:val="0043519A"/>
    <w:rsid w:val="00440298"/>
    <w:rsid w:val="004430BC"/>
    <w:rsid w:val="004449CE"/>
    <w:rsid w:val="00452234"/>
    <w:rsid w:val="00455447"/>
    <w:rsid w:val="00466BD8"/>
    <w:rsid w:val="0047500F"/>
    <w:rsid w:val="00482EDA"/>
    <w:rsid w:val="00484E92"/>
    <w:rsid w:val="00485460"/>
    <w:rsid w:val="00487125"/>
    <w:rsid w:val="00487FDC"/>
    <w:rsid w:val="004954A9"/>
    <w:rsid w:val="004A0CBA"/>
    <w:rsid w:val="004A6114"/>
    <w:rsid w:val="004B7D3B"/>
    <w:rsid w:val="004C3E37"/>
    <w:rsid w:val="004D7B87"/>
    <w:rsid w:val="004E2668"/>
    <w:rsid w:val="00506228"/>
    <w:rsid w:val="0051293C"/>
    <w:rsid w:val="00513CD5"/>
    <w:rsid w:val="00516746"/>
    <w:rsid w:val="00523374"/>
    <w:rsid w:val="00526630"/>
    <w:rsid w:val="00535A2E"/>
    <w:rsid w:val="00542453"/>
    <w:rsid w:val="005546F9"/>
    <w:rsid w:val="00555E51"/>
    <w:rsid w:val="00562867"/>
    <w:rsid w:val="00566FF7"/>
    <w:rsid w:val="00567909"/>
    <w:rsid w:val="005831A7"/>
    <w:rsid w:val="00591A77"/>
    <w:rsid w:val="005962D0"/>
    <w:rsid w:val="00596710"/>
    <w:rsid w:val="00597D85"/>
    <w:rsid w:val="005A5E7C"/>
    <w:rsid w:val="005C5968"/>
    <w:rsid w:val="005E0D6A"/>
    <w:rsid w:val="005F5638"/>
    <w:rsid w:val="00601087"/>
    <w:rsid w:val="00611681"/>
    <w:rsid w:val="00613A20"/>
    <w:rsid w:val="00615533"/>
    <w:rsid w:val="0062137E"/>
    <w:rsid w:val="00624DC9"/>
    <w:rsid w:val="0062664F"/>
    <w:rsid w:val="00626DE1"/>
    <w:rsid w:val="00637332"/>
    <w:rsid w:val="00637B22"/>
    <w:rsid w:val="00643195"/>
    <w:rsid w:val="006524FB"/>
    <w:rsid w:val="00663978"/>
    <w:rsid w:val="00665532"/>
    <w:rsid w:val="0067076F"/>
    <w:rsid w:val="00682B43"/>
    <w:rsid w:val="006861E3"/>
    <w:rsid w:val="00686B97"/>
    <w:rsid w:val="00690721"/>
    <w:rsid w:val="00691252"/>
    <w:rsid w:val="006A6687"/>
    <w:rsid w:val="006B1FBC"/>
    <w:rsid w:val="006B3E3A"/>
    <w:rsid w:val="006B7A56"/>
    <w:rsid w:val="006D69A2"/>
    <w:rsid w:val="006E2499"/>
    <w:rsid w:val="006F0888"/>
    <w:rsid w:val="006F471C"/>
    <w:rsid w:val="006F4B4E"/>
    <w:rsid w:val="007012F1"/>
    <w:rsid w:val="00704FF0"/>
    <w:rsid w:val="0070570E"/>
    <w:rsid w:val="00732A09"/>
    <w:rsid w:val="007343A1"/>
    <w:rsid w:val="007457C7"/>
    <w:rsid w:val="00755239"/>
    <w:rsid w:val="00757F7E"/>
    <w:rsid w:val="00764CE9"/>
    <w:rsid w:val="007839A9"/>
    <w:rsid w:val="00795CF9"/>
    <w:rsid w:val="007A3302"/>
    <w:rsid w:val="007A5398"/>
    <w:rsid w:val="007B5E58"/>
    <w:rsid w:val="007B637E"/>
    <w:rsid w:val="007C3D60"/>
    <w:rsid w:val="007C5600"/>
    <w:rsid w:val="007D1898"/>
    <w:rsid w:val="007D1E0B"/>
    <w:rsid w:val="007D3B0E"/>
    <w:rsid w:val="007E2372"/>
    <w:rsid w:val="007E4906"/>
    <w:rsid w:val="007F054C"/>
    <w:rsid w:val="007F1223"/>
    <w:rsid w:val="007F1B77"/>
    <w:rsid w:val="007F2254"/>
    <w:rsid w:val="007F5DD2"/>
    <w:rsid w:val="00806658"/>
    <w:rsid w:val="008219EF"/>
    <w:rsid w:val="00847213"/>
    <w:rsid w:val="008478A4"/>
    <w:rsid w:val="00852385"/>
    <w:rsid w:val="00853B60"/>
    <w:rsid w:val="00856E01"/>
    <w:rsid w:val="00864837"/>
    <w:rsid w:val="00873CE4"/>
    <w:rsid w:val="008743CE"/>
    <w:rsid w:val="00874A23"/>
    <w:rsid w:val="00881B2E"/>
    <w:rsid w:val="0089042D"/>
    <w:rsid w:val="00894087"/>
    <w:rsid w:val="00895944"/>
    <w:rsid w:val="008A2BE7"/>
    <w:rsid w:val="008A5DCB"/>
    <w:rsid w:val="008A684D"/>
    <w:rsid w:val="008B5494"/>
    <w:rsid w:val="008C0897"/>
    <w:rsid w:val="008D5B1A"/>
    <w:rsid w:val="008D6DAC"/>
    <w:rsid w:val="008E35C3"/>
    <w:rsid w:val="008E3E19"/>
    <w:rsid w:val="008E5AD9"/>
    <w:rsid w:val="008F2D47"/>
    <w:rsid w:val="008F5165"/>
    <w:rsid w:val="00901F8F"/>
    <w:rsid w:val="00934A69"/>
    <w:rsid w:val="00945AF2"/>
    <w:rsid w:val="009510EF"/>
    <w:rsid w:val="009520CA"/>
    <w:rsid w:val="00957B00"/>
    <w:rsid w:val="0096046A"/>
    <w:rsid w:val="0097026D"/>
    <w:rsid w:val="009747C7"/>
    <w:rsid w:val="00975E7A"/>
    <w:rsid w:val="00976294"/>
    <w:rsid w:val="009809BF"/>
    <w:rsid w:val="009816A0"/>
    <w:rsid w:val="009B161F"/>
    <w:rsid w:val="009C1C55"/>
    <w:rsid w:val="009C5747"/>
    <w:rsid w:val="009C6841"/>
    <w:rsid w:val="009D340F"/>
    <w:rsid w:val="00A03ABA"/>
    <w:rsid w:val="00A070D9"/>
    <w:rsid w:val="00A101CE"/>
    <w:rsid w:val="00A1207E"/>
    <w:rsid w:val="00A15D40"/>
    <w:rsid w:val="00A227CA"/>
    <w:rsid w:val="00A27CD4"/>
    <w:rsid w:val="00A34CCD"/>
    <w:rsid w:val="00A47BE1"/>
    <w:rsid w:val="00A57D96"/>
    <w:rsid w:val="00A61796"/>
    <w:rsid w:val="00A6428E"/>
    <w:rsid w:val="00A64CB7"/>
    <w:rsid w:val="00A64D9E"/>
    <w:rsid w:val="00A74D63"/>
    <w:rsid w:val="00A75A78"/>
    <w:rsid w:val="00A93060"/>
    <w:rsid w:val="00A9547A"/>
    <w:rsid w:val="00A97578"/>
    <w:rsid w:val="00AA2BA5"/>
    <w:rsid w:val="00AB1C35"/>
    <w:rsid w:val="00AB313F"/>
    <w:rsid w:val="00AC294F"/>
    <w:rsid w:val="00AE4AE1"/>
    <w:rsid w:val="00AF5C3E"/>
    <w:rsid w:val="00B00ED7"/>
    <w:rsid w:val="00B146D7"/>
    <w:rsid w:val="00B15AA1"/>
    <w:rsid w:val="00B3255A"/>
    <w:rsid w:val="00B475D2"/>
    <w:rsid w:val="00B558E7"/>
    <w:rsid w:val="00B62D44"/>
    <w:rsid w:val="00B6568E"/>
    <w:rsid w:val="00B72A77"/>
    <w:rsid w:val="00B72B0A"/>
    <w:rsid w:val="00B74FD8"/>
    <w:rsid w:val="00B755B7"/>
    <w:rsid w:val="00B75E8E"/>
    <w:rsid w:val="00B80003"/>
    <w:rsid w:val="00B816C6"/>
    <w:rsid w:val="00B835DC"/>
    <w:rsid w:val="00B865F5"/>
    <w:rsid w:val="00B9084E"/>
    <w:rsid w:val="00B9287A"/>
    <w:rsid w:val="00B93453"/>
    <w:rsid w:val="00B95AA2"/>
    <w:rsid w:val="00B96948"/>
    <w:rsid w:val="00BA1A8F"/>
    <w:rsid w:val="00BA2DD3"/>
    <w:rsid w:val="00BB27EF"/>
    <w:rsid w:val="00BB3B20"/>
    <w:rsid w:val="00BC2570"/>
    <w:rsid w:val="00BD5736"/>
    <w:rsid w:val="00BE739B"/>
    <w:rsid w:val="00C012B1"/>
    <w:rsid w:val="00C020B8"/>
    <w:rsid w:val="00C1641F"/>
    <w:rsid w:val="00C17403"/>
    <w:rsid w:val="00C36771"/>
    <w:rsid w:val="00C53CC5"/>
    <w:rsid w:val="00C54157"/>
    <w:rsid w:val="00C638F7"/>
    <w:rsid w:val="00C66EDB"/>
    <w:rsid w:val="00C73792"/>
    <w:rsid w:val="00C7701C"/>
    <w:rsid w:val="00C806C7"/>
    <w:rsid w:val="00CA3B0E"/>
    <w:rsid w:val="00CA5A5F"/>
    <w:rsid w:val="00CB245A"/>
    <w:rsid w:val="00CC0585"/>
    <w:rsid w:val="00CC74B0"/>
    <w:rsid w:val="00CE189C"/>
    <w:rsid w:val="00CE64AA"/>
    <w:rsid w:val="00CF4A9D"/>
    <w:rsid w:val="00D147A8"/>
    <w:rsid w:val="00D1601F"/>
    <w:rsid w:val="00D32BAA"/>
    <w:rsid w:val="00D4083E"/>
    <w:rsid w:val="00D61877"/>
    <w:rsid w:val="00D77268"/>
    <w:rsid w:val="00D8025F"/>
    <w:rsid w:val="00D82F38"/>
    <w:rsid w:val="00D901AC"/>
    <w:rsid w:val="00D9226C"/>
    <w:rsid w:val="00D96C5C"/>
    <w:rsid w:val="00D96FA3"/>
    <w:rsid w:val="00D97327"/>
    <w:rsid w:val="00DA2C8E"/>
    <w:rsid w:val="00DA3397"/>
    <w:rsid w:val="00DA41AA"/>
    <w:rsid w:val="00DA6800"/>
    <w:rsid w:val="00DB44E8"/>
    <w:rsid w:val="00DB462A"/>
    <w:rsid w:val="00DB72FF"/>
    <w:rsid w:val="00DD119C"/>
    <w:rsid w:val="00DD451E"/>
    <w:rsid w:val="00DE1E6F"/>
    <w:rsid w:val="00DE287D"/>
    <w:rsid w:val="00DF0556"/>
    <w:rsid w:val="00DF2B76"/>
    <w:rsid w:val="00DF6B81"/>
    <w:rsid w:val="00E06444"/>
    <w:rsid w:val="00E10F5A"/>
    <w:rsid w:val="00E20B6D"/>
    <w:rsid w:val="00E22AD6"/>
    <w:rsid w:val="00E23C13"/>
    <w:rsid w:val="00E24A63"/>
    <w:rsid w:val="00E27199"/>
    <w:rsid w:val="00E32488"/>
    <w:rsid w:val="00E35542"/>
    <w:rsid w:val="00E4315C"/>
    <w:rsid w:val="00E47BA1"/>
    <w:rsid w:val="00E5014F"/>
    <w:rsid w:val="00E57500"/>
    <w:rsid w:val="00E62A22"/>
    <w:rsid w:val="00E6320D"/>
    <w:rsid w:val="00E663CB"/>
    <w:rsid w:val="00E71521"/>
    <w:rsid w:val="00E83779"/>
    <w:rsid w:val="00E838F3"/>
    <w:rsid w:val="00E9187C"/>
    <w:rsid w:val="00EB2A67"/>
    <w:rsid w:val="00EB70EC"/>
    <w:rsid w:val="00EC139F"/>
    <w:rsid w:val="00ED3346"/>
    <w:rsid w:val="00EE1659"/>
    <w:rsid w:val="00EE4BAB"/>
    <w:rsid w:val="00EE617F"/>
    <w:rsid w:val="00EF5E33"/>
    <w:rsid w:val="00F00B83"/>
    <w:rsid w:val="00F1549A"/>
    <w:rsid w:val="00F415FF"/>
    <w:rsid w:val="00F43BCF"/>
    <w:rsid w:val="00F51E78"/>
    <w:rsid w:val="00F53061"/>
    <w:rsid w:val="00F55524"/>
    <w:rsid w:val="00F741E2"/>
    <w:rsid w:val="00F82786"/>
    <w:rsid w:val="00F82B6E"/>
    <w:rsid w:val="00F864FD"/>
    <w:rsid w:val="00F93147"/>
    <w:rsid w:val="00FA5FC3"/>
    <w:rsid w:val="00FA628E"/>
    <w:rsid w:val="00FB0B5B"/>
    <w:rsid w:val="00FC0328"/>
    <w:rsid w:val="00FD1B4E"/>
    <w:rsid w:val="00FE4CAF"/>
    <w:rsid w:val="00FF0640"/>
    <w:rsid w:val="21EC352F"/>
    <w:rsid w:val="5216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92BD72-3437-481A-BD4B-6D81089B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0" w:qFormat="1"/>
    <w:lsdException w:name="table of figures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1008"/>
      </w:tabs>
      <w:spacing w:before="340" w:after="330" w:line="578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0"/>
    <w:link w:val="2Char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left" w:pos="1146"/>
      </w:tabs>
      <w:spacing w:before="260" w:after="260" w:line="416" w:lineRule="auto"/>
      <w:outlineLvl w:val="2"/>
    </w:pPr>
    <w:rPr>
      <w:b/>
      <w:sz w:val="30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 w:val="24"/>
    </w:rPr>
  </w:style>
  <w:style w:type="character" w:default="1" w:styleId="a1">
    <w:name w:val="Default Paragraph Font"/>
  </w:style>
  <w:style w:type="table" w:default="1" w:styleId="a2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Pr>
      <w:b/>
      <w:bCs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page number"/>
    <w:basedOn w:val="a1"/>
  </w:style>
  <w:style w:type="character" w:styleId="a7">
    <w:name w:val="FollowedHyperlink"/>
    <w:rPr>
      <w:color w:val="800080"/>
      <w:u w:val="single"/>
    </w:rPr>
  </w:style>
  <w:style w:type="character" w:customStyle="1" w:styleId="Char">
    <w:name w:val="页眉 Char"/>
    <w:link w:val="a8"/>
    <w:uiPriority w:val="99"/>
    <w:rPr>
      <w:kern w:val="2"/>
      <w:sz w:val="18"/>
      <w:szCs w:val="18"/>
    </w:rPr>
  </w:style>
  <w:style w:type="character" w:customStyle="1" w:styleId="Char0">
    <w:name w:val="日期 Char"/>
    <w:link w:val="a9"/>
    <w:rPr>
      <w:kern w:val="2"/>
      <w:sz w:val="21"/>
      <w:szCs w:val="24"/>
    </w:rPr>
  </w:style>
  <w:style w:type="character" w:customStyle="1" w:styleId="Char1">
    <w:name w:val="批注框文本 Char"/>
    <w:link w:val="aa"/>
    <w:uiPriority w:val="99"/>
    <w:rPr>
      <w:kern w:val="2"/>
      <w:sz w:val="18"/>
      <w:szCs w:val="18"/>
    </w:rPr>
  </w:style>
  <w:style w:type="character" w:customStyle="1" w:styleId="headline-content2">
    <w:name w:val="headline-content2"/>
    <w:basedOn w:val="a1"/>
  </w:style>
  <w:style w:type="character" w:customStyle="1" w:styleId="Char2">
    <w:name w:val="标题 Char"/>
    <w:link w:val="ab"/>
    <w:uiPriority w:val="10"/>
    <w:rPr>
      <w:rFonts w:ascii="Cambria" w:hAnsi="Cambria"/>
      <w:b/>
      <w:bCs/>
      <w:kern w:val="2"/>
      <w:sz w:val="32"/>
      <w:szCs w:val="32"/>
    </w:rPr>
  </w:style>
  <w:style w:type="character" w:customStyle="1" w:styleId="Char3">
    <w:name w:val="正文缩进 Char"/>
    <w:link w:val="a0"/>
    <w:rPr>
      <w:kern w:val="2"/>
      <w:sz w:val="21"/>
    </w:rPr>
  </w:style>
  <w:style w:type="character" w:customStyle="1" w:styleId="Char4">
    <w:name w:val="页脚 Char"/>
    <w:link w:val="ac"/>
    <w:uiPriority w:val="99"/>
    <w:rPr>
      <w:kern w:val="2"/>
      <w:sz w:val="18"/>
      <w:szCs w:val="18"/>
    </w:rPr>
  </w:style>
  <w:style w:type="paragraph" w:styleId="ab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d">
    <w:name w:val="table of figures"/>
    <w:basedOn w:val="a"/>
    <w:next w:val="a"/>
    <w:pPr>
      <w:ind w:leftChars="200" w:left="840" w:hangingChars="200" w:hanging="420"/>
    </w:pPr>
  </w:style>
  <w:style w:type="paragraph" w:styleId="a0">
    <w:name w:val="Normal Indent"/>
    <w:basedOn w:val="a"/>
    <w:link w:val="Char3"/>
    <w:pPr>
      <w:spacing w:line="300" w:lineRule="auto"/>
      <w:ind w:firstLine="420"/>
    </w:pPr>
  </w:style>
  <w:style w:type="paragraph" w:styleId="90">
    <w:name w:val="toc 9"/>
    <w:basedOn w:val="a"/>
    <w:next w:val="a"/>
    <w:pPr>
      <w:ind w:leftChars="1600" w:left="3360"/>
    </w:pPr>
  </w:style>
  <w:style w:type="paragraph" w:styleId="ac">
    <w:name w:val="footer"/>
    <w:basedOn w:val="a"/>
    <w:link w:val="Char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0">
    <w:name w:val="toc 5"/>
    <w:basedOn w:val="a"/>
    <w:next w:val="a"/>
    <w:pPr>
      <w:ind w:leftChars="800" w:left="1680"/>
    </w:pPr>
  </w:style>
  <w:style w:type="paragraph" w:styleId="ae">
    <w:name w:val="Body Text Indent"/>
    <w:basedOn w:val="a"/>
    <w:pPr>
      <w:spacing w:before="100" w:beforeAutospacing="1" w:after="100" w:afterAutospacing="1"/>
      <w:ind w:firstLine="480"/>
    </w:pPr>
    <w:rPr>
      <w:rFonts w:ascii="宋体" w:hAnsi="宋体"/>
      <w:sz w:val="24"/>
    </w:rPr>
  </w:style>
  <w:style w:type="paragraph" w:styleId="30">
    <w:name w:val="Body Text 3"/>
    <w:basedOn w:val="a"/>
    <w:pPr>
      <w:jc w:val="center"/>
    </w:pPr>
    <w:rPr>
      <w:b/>
      <w:bCs/>
    </w:rPr>
  </w:style>
  <w:style w:type="paragraph" w:styleId="70">
    <w:name w:val="toc 7"/>
    <w:basedOn w:val="a"/>
    <w:next w:val="a"/>
    <w:pPr>
      <w:ind w:leftChars="1200" w:left="252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40">
    <w:name w:val="toc 4"/>
    <w:basedOn w:val="a"/>
    <w:next w:val="a"/>
    <w:pPr>
      <w:ind w:leftChars="600" w:left="1260"/>
    </w:pPr>
  </w:style>
  <w:style w:type="paragraph" w:styleId="a8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link w:val="Char1"/>
    <w:uiPriority w:val="99"/>
    <w:rPr>
      <w:sz w:val="18"/>
      <w:szCs w:val="18"/>
    </w:rPr>
  </w:style>
  <w:style w:type="paragraph" w:styleId="a9">
    <w:name w:val="Date"/>
    <w:basedOn w:val="a"/>
    <w:next w:val="a"/>
    <w:link w:val="Char0"/>
    <w:pPr>
      <w:ind w:leftChars="2500" w:left="100"/>
    </w:pPr>
    <w:rPr>
      <w:szCs w:val="24"/>
    </w:rPr>
  </w:style>
  <w:style w:type="paragraph" w:styleId="af">
    <w:name w:val="Document Map"/>
    <w:basedOn w:val="a"/>
    <w:pPr>
      <w:shd w:val="clear" w:color="auto" w:fill="000080"/>
    </w:pPr>
  </w:style>
  <w:style w:type="paragraph" w:styleId="af0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</w:rPr>
  </w:style>
  <w:style w:type="paragraph" w:styleId="af1">
    <w:name w:val="Body Text"/>
    <w:basedOn w:val="a"/>
    <w:pPr>
      <w:spacing w:after="120"/>
    </w:pPr>
  </w:style>
  <w:style w:type="paragraph" w:styleId="21">
    <w:name w:val="Body Text 2"/>
    <w:basedOn w:val="a"/>
    <w:pPr>
      <w:spacing w:before="100"/>
      <w:jc w:val="center"/>
    </w:pPr>
    <w:rPr>
      <w:b/>
      <w:sz w:val="18"/>
    </w:rPr>
  </w:style>
  <w:style w:type="paragraph" w:styleId="60">
    <w:name w:val="toc 6"/>
    <w:basedOn w:val="a"/>
    <w:next w:val="a"/>
    <w:pPr>
      <w:ind w:leftChars="1000" w:left="2100"/>
    </w:pPr>
  </w:style>
  <w:style w:type="paragraph" w:styleId="10">
    <w:name w:val="toc 1"/>
    <w:basedOn w:val="a"/>
    <w:next w:val="a"/>
    <w:uiPriority w:val="39"/>
  </w:style>
  <w:style w:type="paragraph" w:styleId="80">
    <w:name w:val="toc 8"/>
    <w:basedOn w:val="a"/>
    <w:next w:val="a"/>
    <w:pPr>
      <w:ind w:leftChars="1400" w:left="2940"/>
    </w:pPr>
  </w:style>
  <w:style w:type="paragraph" w:styleId="31">
    <w:name w:val="toc 3"/>
    <w:basedOn w:val="a"/>
    <w:next w:val="a"/>
    <w:pPr>
      <w:ind w:leftChars="400" w:left="840"/>
    </w:pPr>
  </w:style>
  <w:style w:type="paragraph" w:styleId="af2">
    <w:name w:val="Body Text First Indent"/>
    <w:basedOn w:val="af1"/>
    <w:pPr>
      <w:spacing w:line="300" w:lineRule="auto"/>
      <w:ind w:firstLine="420"/>
    </w:pPr>
  </w:style>
  <w:style w:type="paragraph" w:customStyle="1" w:styleId="af3">
    <w:name w:val="屏幕"/>
    <w:basedOn w:val="a"/>
    <w:pPr>
      <w:overflowPunct w:val="0"/>
      <w:autoSpaceDE w:val="0"/>
      <w:autoSpaceDN w:val="0"/>
      <w:adjustRightInd w:val="0"/>
      <w:spacing w:line="312" w:lineRule="auto"/>
      <w:jc w:val="left"/>
      <w:textAlignment w:val="baseline"/>
    </w:pPr>
    <w:rPr>
      <w:rFonts w:ascii="宋体"/>
      <w:kern w:val="0"/>
    </w:rPr>
  </w:style>
  <w:style w:type="paragraph" w:styleId="af4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f5">
    <w:name w:val="Table Grid"/>
    <w:basedOn w:val="a2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rsid w:val="00087E61"/>
    <w:rPr>
      <w:rFonts w:ascii="Arial" w:hAnsi="Arial"/>
      <w:b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&#27827;&#21271;&#24314;&#34892;&#25991;&#26723;&#27169;&#2925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河北建行文档模版.dot</Template>
  <TotalTime>1</TotalTime>
  <Pages>1</Pages>
  <Words>139</Words>
  <Characters>796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Microsoft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需求规格书</dc:title>
  <dc:subject/>
  <dc:creator>曹燕芳</dc:creator>
  <cp:keywords/>
  <dc:description/>
  <cp:lastModifiedBy>feiq</cp:lastModifiedBy>
  <cp:revision>2</cp:revision>
  <cp:lastPrinted>2012-08-17T07:51:00Z</cp:lastPrinted>
  <dcterms:created xsi:type="dcterms:W3CDTF">2017-09-08T01:26:00Z</dcterms:created>
  <dcterms:modified xsi:type="dcterms:W3CDTF">2017-09-08T01:26:00Z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